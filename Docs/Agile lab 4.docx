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51" w:rsidRPr="00234651" w:rsidRDefault="00234651" w:rsidP="0023465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23465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Диаграмма потоков данных</w:t>
      </w:r>
    </w:p>
    <w:p w:rsidR="00234651" w:rsidRDefault="00234651" w:rsidP="00234651">
      <w:r>
        <w:t>[Игрок] --&gt; [Игровой движок] --&gt; [Уровень]</w:t>
      </w:r>
    </w:p>
    <w:p w:rsidR="00234651" w:rsidRDefault="00234651" w:rsidP="00234651">
      <w:r>
        <w:t>[Уровень] --&gt; [Графический движок] --&gt; [Экран]</w:t>
      </w:r>
    </w:p>
    <w:p w:rsidR="009A5FCC" w:rsidRDefault="00234651" w:rsidP="00234651">
      <w:r>
        <w:t>[Игровой движок] --&gt; [Звуковой движок] --&gt; [Динамики]</w:t>
      </w:r>
    </w:p>
    <w:p w:rsidR="00234651" w:rsidRDefault="00234651" w:rsidP="00234651">
      <w:pPr>
        <w:pStyle w:val="3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Диаграмма классов</w:t>
      </w:r>
    </w:p>
    <w:p w:rsidR="00234651" w:rsidRDefault="00234651" w:rsidP="00234651">
      <w:r>
        <w:t>[</w:t>
      </w:r>
      <w:proofErr w:type="spellStart"/>
      <w:r>
        <w:t>Player</w:t>
      </w:r>
      <w:proofErr w:type="spellEnd"/>
      <w:r>
        <w:t>] -- взаимодействует --&gt; [</w:t>
      </w:r>
      <w:proofErr w:type="spellStart"/>
      <w:r>
        <w:t>Level</w:t>
      </w:r>
      <w:proofErr w:type="spellEnd"/>
      <w:r>
        <w:t>]</w:t>
      </w:r>
    </w:p>
    <w:p w:rsidR="00234651" w:rsidRDefault="00234651" w:rsidP="00234651">
      <w:r>
        <w:t>[</w:t>
      </w:r>
      <w:r>
        <w:rPr>
          <w:lang w:val="en-US"/>
        </w:rPr>
        <w:t>Level</w:t>
      </w:r>
      <w:r>
        <w:t>] -- взаимодействует --&gt; [</w:t>
      </w:r>
      <w:proofErr w:type="spellStart"/>
      <w:r>
        <w:t>Player</w:t>
      </w:r>
      <w:proofErr w:type="spellEnd"/>
      <w:r>
        <w:t>]</w:t>
      </w:r>
    </w:p>
    <w:p w:rsidR="00234651" w:rsidRDefault="00234651" w:rsidP="00234651">
      <w:r>
        <w:t>[</w:t>
      </w:r>
      <w:proofErr w:type="spellStart"/>
      <w:r>
        <w:t>Level</w:t>
      </w:r>
      <w:proofErr w:type="spellEnd"/>
      <w:r>
        <w:t>] -- содержит --&gt; [</w:t>
      </w:r>
      <w:proofErr w:type="spellStart"/>
      <w:r>
        <w:t>Platform</w:t>
      </w:r>
      <w:proofErr w:type="spellEnd"/>
      <w:r>
        <w:t>]</w:t>
      </w:r>
    </w:p>
    <w:p w:rsidR="00234651" w:rsidRPr="00234651" w:rsidRDefault="00234651" w:rsidP="00234651">
      <w:pPr>
        <w:rPr>
          <w:lang w:val="en-US"/>
        </w:rPr>
      </w:pPr>
      <w:r w:rsidRPr="00234651">
        <w:rPr>
          <w:lang w:val="en-US"/>
        </w:rPr>
        <w:t xml:space="preserve">[Level] -- </w:t>
      </w:r>
      <w:proofErr w:type="gramStart"/>
      <w:r>
        <w:t>содержит</w:t>
      </w:r>
      <w:proofErr w:type="gramEnd"/>
      <w:r w:rsidRPr="00234651">
        <w:rPr>
          <w:lang w:val="en-US"/>
        </w:rPr>
        <w:t xml:space="preserve"> --&gt; [</w:t>
      </w:r>
      <w:r>
        <w:rPr>
          <w:lang w:val="en-US"/>
        </w:rPr>
        <w:t>Trap</w:t>
      </w:r>
      <w:r w:rsidRPr="00234651">
        <w:rPr>
          <w:lang w:val="en-US"/>
        </w:rPr>
        <w:t>]</w:t>
      </w:r>
    </w:p>
    <w:p w:rsidR="00234651" w:rsidRPr="00234651" w:rsidRDefault="00234651" w:rsidP="00234651">
      <w:pPr>
        <w:rPr>
          <w:lang w:val="en-US"/>
        </w:rPr>
      </w:pPr>
      <w:r w:rsidRPr="00234651">
        <w:rPr>
          <w:lang w:val="en-US"/>
        </w:rPr>
        <w:t>[</w:t>
      </w:r>
      <w:proofErr w:type="spellStart"/>
      <w:r w:rsidRPr="00234651">
        <w:rPr>
          <w:lang w:val="en-US"/>
        </w:rPr>
        <w:t>GameEngine</w:t>
      </w:r>
      <w:proofErr w:type="spellEnd"/>
      <w:r w:rsidRPr="00234651">
        <w:rPr>
          <w:lang w:val="en-US"/>
        </w:rPr>
        <w:t xml:space="preserve">] -- </w:t>
      </w:r>
      <w:proofErr w:type="gramStart"/>
      <w:r>
        <w:t>управляет</w:t>
      </w:r>
      <w:proofErr w:type="gramEnd"/>
      <w:r w:rsidRPr="00234651">
        <w:rPr>
          <w:lang w:val="en-US"/>
        </w:rPr>
        <w:t xml:space="preserve"> --&gt; [</w:t>
      </w:r>
      <w:proofErr w:type="spellStart"/>
      <w:r w:rsidRPr="00234651">
        <w:rPr>
          <w:lang w:val="en-US"/>
        </w:rPr>
        <w:t>GraphicsEngine</w:t>
      </w:r>
      <w:proofErr w:type="spellEnd"/>
      <w:r w:rsidRPr="00234651">
        <w:rPr>
          <w:lang w:val="en-US"/>
        </w:rPr>
        <w:t>]</w:t>
      </w:r>
    </w:p>
    <w:p w:rsidR="00234651" w:rsidRDefault="00234651" w:rsidP="00234651">
      <w:pPr>
        <w:rPr>
          <w:lang w:val="en-US"/>
        </w:rPr>
      </w:pPr>
      <w:r w:rsidRPr="00234651">
        <w:rPr>
          <w:lang w:val="en-US"/>
        </w:rPr>
        <w:t>[</w:t>
      </w:r>
      <w:proofErr w:type="spellStart"/>
      <w:r w:rsidRPr="00234651">
        <w:rPr>
          <w:lang w:val="en-US"/>
        </w:rPr>
        <w:t>GameEngine</w:t>
      </w:r>
      <w:proofErr w:type="spellEnd"/>
      <w:r w:rsidRPr="00234651">
        <w:rPr>
          <w:lang w:val="en-US"/>
        </w:rPr>
        <w:t xml:space="preserve">] -- </w:t>
      </w:r>
      <w:proofErr w:type="gramStart"/>
      <w:r>
        <w:t>управляет</w:t>
      </w:r>
      <w:proofErr w:type="gramEnd"/>
      <w:r w:rsidRPr="00234651">
        <w:rPr>
          <w:lang w:val="en-US"/>
        </w:rPr>
        <w:t xml:space="preserve"> --&gt; [</w:t>
      </w:r>
      <w:proofErr w:type="spellStart"/>
      <w:r w:rsidRPr="00234651">
        <w:rPr>
          <w:lang w:val="en-US"/>
        </w:rPr>
        <w:t>SoundEngine</w:t>
      </w:r>
      <w:proofErr w:type="spellEnd"/>
      <w:r w:rsidRPr="00234651">
        <w:rPr>
          <w:lang w:val="en-US"/>
        </w:rPr>
        <w:t>]</w:t>
      </w:r>
    </w:p>
    <w:p w:rsidR="00234651" w:rsidRDefault="00234651" w:rsidP="00234651">
      <w:pPr>
        <w:pStyle w:val="3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Диаграмма вызовов</w:t>
      </w:r>
    </w:p>
    <w:p w:rsidR="00234651" w:rsidRPr="00234651" w:rsidRDefault="00234651" w:rsidP="00234651">
      <w:r w:rsidRPr="00234651">
        <w:t>[Игрок] -&gt; [Игровой движок]: Нажата клавиша прыжка</w:t>
      </w:r>
    </w:p>
    <w:p w:rsidR="00234651" w:rsidRPr="00234651" w:rsidRDefault="00234651" w:rsidP="00234651">
      <w:r w:rsidRPr="00234651">
        <w:t>[Игровой движок] -&gt; [Уровень]: Проверка позиции игрока</w:t>
      </w:r>
    </w:p>
    <w:p w:rsidR="00234651" w:rsidRPr="00234651" w:rsidRDefault="00234651" w:rsidP="00234651">
      <w:r w:rsidRPr="00234651">
        <w:t>[Уровень] -&gt; [Игровой движок]: Игрок на платформе</w:t>
      </w:r>
    </w:p>
    <w:p w:rsidR="00234651" w:rsidRPr="00234651" w:rsidRDefault="00234651" w:rsidP="00234651">
      <w:r w:rsidRPr="00234651">
        <w:t>[Игровой движок] -&gt; [Графический движок]: Обновить анимацию</w:t>
      </w:r>
    </w:p>
    <w:p w:rsidR="00234651" w:rsidRPr="00234651" w:rsidRDefault="00234651" w:rsidP="00234651">
      <w:r w:rsidRPr="00234651">
        <w:t xml:space="preserve">[Игровой движок] -&gt; [Звуковой движок]: Воспроизвести звук </w:t>
      </w:r>
      <w:bookmarkStart w:id="0" w:name="_GoBack"/>
      <w:bookmarkEnd w:id="0"/>
    </w:p>
    <w:p w:rsidR="00234651" w:rsidRDefault="00234651" w:rsidP="00234651">
      <w:pPr>
        <w:pStyle w:val="3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Диаграмма состояний</w:t>
      </w:r>
    </w:p>
    <w:p w:rsidR="00234651" w:rsidRDefault="00234651" w:rsidP="00234651">
      <w:r>
        <w:t xml:space="preserve"> </w:t>
      </w:r>
      <w:r>
        <w:t>[</w:t>
      </w:r>
      <w:r>
        <w:rPr>
          <w:lang w:val="en-US"/>
        </w:rPr>
        <w:t>Idle</w:t>
      </w:r>
      <w:r>
        <w:t>] --&gt; [</w:t>
      </w:r>
      <w:proofErr w:type="spellStart"/>
      <w:r>
        <w:t>Jumping</w:t>
      </w:r>
      <w:proofErr w:type="spellEnd"/>
      <w:r>
        <w:t>]: Нажата клавиша прыжка</w:t>
      </w:r>
    </w:p>
    <w:p w:rsidR="00234651" w:rsidRDefault="00234651" w:rsidP="00234651">
      <w:r>
        <w:t>[</w:t>
      </w:r>
      <w:proofErr w:type="spellStart"/>
      <w:r>
        <w:t>Jumping</w:t>
      </w:r>
      <w:proofErr w:type="spellEnd"/>
      <w:r>
        <w:t>] --&gt; [</w:t>
      </w:r>
      <w:proofErr w:type="spellStart"/>
      <w:r>
        <w:t>Falling</w:t>
      </w:r>
      <w:proofErr w:type="spellEnd"/>
      <w:r>
        <w:t>]: Игрок в воздухе</w:t>
      </w:r>
    </w:p>
    <w:p w:rsidR="00234651" w:rsidRDefault="00234651" w:rsidP="00234651">
      <w:r>
        <w:t>[</w:t>
      </w:r>
      <w:proofErr w:type="spellStart"/>
      <w:r>
        <w:t>Falling</w:t>
      </w:r>
      <w:proofErr w:type="spellEnd"/>
      <w:r>
        <w:t>] --&gt; [</w:t>
      </w:r>
      <w:proofErr w:type="spellStart"/>
      <w:r>
        <w:t>Idle</w:t>
      </w:r>
      <w:proofErr w:type="spellEnd"/>
      <w:r>
        <w:t>]: Игрок приземлился</w:t>
      </w:r>
    </w:p>
    <w:p w:rsidR="00234651" w:rsidRDefault="00234651" w:rsidP="00234651">
      <w:r>
        <w:t>[*] --&gt; [</w:t>
      </w:r>
      <w:proofErr w:type="spellStart"/>
      <w:r>
        <w:t>Dead</w:t>
      </w:r>
      <w:proofErr w:type="spellEnd"/>
      <w:r>
        <w:t>]: Здоровье &lt;= 0</w:t>
      </w:r>
    </w:p>
    <w:p w:rsidR="00234651" w:rsidRPr="00234651" w:rsidRDefault="00234651" w:rsidP="00234651">
      <w:pPr>
        <w:pStyle w:val="3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b/>
          <w:bCs/>
          <w:color w:val="404040"/>
        </w:rPr>
        <w:t>Диаграмма</w:t>
      </w:r>
      <w:r w:rsidRPr="00234651">
        <w:rPr>
          <w:rStyle w:val="a3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3"/>
          <w:rFonts w:ascii="Segoe UI" w:hAnsi="Segoe UI" w:cs="Segoe UI"/>
          <w:b/>
          <w:bCs/>
          <w:color w:val="404040"/>
        </w:rPr>
        <w:t>компонентов</w:t>
      </w:r>
    </w:p>
    <w:p w:rsidR="00234651" w:rsidRPr="00234651" w:rsidRDefault="00234651" w:rsidP="00234651">
      <w:pPr>
        <w:rPr>
          <w:lang w:val="en-US"/>
        </w:rPr>
      </w:pPr>
      <w:r w:rsidRPr="00234651">
        <w:rPr>
          <w:lang w:val="en-US"/>
        </w:rPr>
        <w:t>[InputHandler] --&gt; [GameEngine]</w:t>
      </w:r>
    </w:p>
    <w:p w:rsidR="00234651" w:rsidRPr="00234651" w:rsidRDefault="00234651" w:rsidP="00234651">
      <w:pPr>
        <w:rPr>
          <w:lang w:val="en-US"/>
        </w:rPr>
      </w:pPr>
      <w:r w:rsidRPr="00234651">
        <w:rPr>
          <w:lang w:val="en-US"/>
        </w:rPr>
        <w:t>[GameEngine] --&gt; [GraphicsEngine]</w:t>
      </w:r>
    </w:p>
    <w:p w:rsidR="00234651" w:rsidRDefault="00234651" w:rsidP="00234651">
      <w:r>
        <w:t>[</w:t>
      </w:r>
      <w:proofErr w:type="spellStart"/>
      <w:r>
        <w:t>GameEngine</w:t>
      </w:r>
      <w:proofErr w:type="spellEnd"/>
      <w:r>
        <w:t>] --&gt; [</w:t>
      </w:r>
      <w:proofErr w:type="spellStart"/>
      <w:r>
        <w:t>SoundEngine</w:t>
      </w:r>
      <w:proofErr w:type="spellEnd"/>
      <w:r>
        <w:t>]</w:t>
      </w:r>
    </w:p>
    <w:p w:rsidR="00234651" w:rsidRPr="00234651" w:rsidRDefault="00234651" w:rsidP="00234651">
      <w:r>
        <w:t>[</w:t>
      </w:r>
      <w:proofErr w:type="spellStart"/>
      <w:r>
        <w:t>GameEngine</w:t>
      </w:r>
      <w:proofErr w:type="spellEnd"/>
      <w:r>
        <w:t>] --&gt; [</w:t>
      </w:r>
      <w:proofErr w:type="spellStart"/>
      <w:r>
        <w:t>LevelManager</w:t>
      </w:r>
      <w:proofErr w:type="spellEnd"/>
      <w:r>
        <w:t>]</w:t>
      </w:r>
    </w:p>
    <w:p w:rsidR="00234651" w:rsidRPr="00234651" w:rsidRDefault="00234651"/>
    <w:sectPr w:rsidR="00234651" w:rsidRPr="0023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54"/>
    <w:rsid w:val="00234651"/>
    <w:rsid w:val="006E44FC"/>
    <w:rsid w:val="008D3354"/>
    <w:rsid w:val="009A5FCC"/>
    <w:rsid w:val="00E63A7E"/>
    <w:rsid w:val="00E8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C2954-7FEE-431B-86E6-A982F5AC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4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46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34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926218F4</Template>
  <TotalTime>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Обитоцкий Сергей</dc:creator>
  <cp:keywords/>
  <dc:description/>
  <cp:lastModifiedBy>Обитоцкий Сергей</cp:lastModifiedBy>
  <cp:revision>2</cp:revision>
  <dcterms:created xsi:type="dcterms:W3CDTF">2025-03-10T00:22:00Z</dcterms:created>
  <dcterms:modified xsi:type="dcterms:W3CDTF">2025-03-10T00:27:00Z</dcterms:modified>
</cp:coreProperties>
</file>