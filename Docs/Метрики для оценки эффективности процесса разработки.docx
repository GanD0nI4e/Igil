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683" w:rsidRPr="005B0683" w:rsidRDefault="005B0683" w:rsidP="005B068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 w:rsidRPr="005B0683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Метрики для оценки эффективности процесса разработки</w:t>
      </w:r>
    </w:p>
    <w:p w:rsidR="005B0683" w:rsidRPr="005B0683" w:rsidRDefault="005B0683" w:rsidP="005B068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5B068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1. Процент времени, затраченного на проект (</w:t>
      </w:r>
      <w:proofErr w:type="spellStart"/>
      <w:r w:rsidRPr="005B068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On</w:t>
      </w:r>
      <w:proofErr w:type="spellEnd"/>
      <w:r w:rsidRPr="005B068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</w:t>
      </w:r>
      <w:proofErr w:type="spellStart"/>
      <w:r w:rsidRPr="005B068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Project</w:t>
      </w:r>
      <w:proofErr w:type="spellEnd"/>
      <w:r w:rsidRPr="005B068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% </w:t>
      </w:r>
      <w:proofErr w:type="spellStart"/>
      <w:r w:rsidRPr="005B068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Time</w:t>
      </w:r>
      <w:proofErr w:type="spellEnd"/>
      <w:r w:rsidRPr="005B068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, OPPT)</w:t>
      </w:r>
    </w:p>
    <w:p w:rsidR="005B0683" w:rsidRPr="005B0683" w:rsidRDefault="005B0683" w:rsidP="005B0683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068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Описание:</w:t>
      </w:r>
      <w:r w:rsidRPr="005B06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Метрика измеряет, какая часть рабочего времени команды тратится непосредственно на разработку проекта.</w:t>
      </w:r>
    </w:p>
    <w:p w:rsidR="005B0683" w:rsidRPr="005B0683" w:rsidRDefault="005B0683" w:rsidP="005B0683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068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Формула:</w:t>
      </w:r>
    </w:p>
    <w:p w:rsidR="005B0683" w:rsidRPr="005B0683" w:rsidRDefault="005B0683" w:rsidP="005B0683">
      <w:pPr>
        <w:spacing w:after="60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4B4DBE" wp14:editId="4852F98E">
            <wp:extent cx="5029200" cy="638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68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 для игры-</w:t>
      </w:r>
      <w:proofErr w:type="spellStart"/>
      <w:r w:rsidRPr="005B068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платформера</w:t>
      </w:r>
      <w:proofErr w:type="spellEnd"/>
      <w:r w:rsidRPr="005B068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:rsidR="005B0683" w:rsidRPr="005B0683" w:rsidRDefault="005B0683" w:rsidP="005B0683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06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Если команда из 5 человек работает над проектом 40 часов в неделю, и 30 часов из них тратится на разработку игры, то OPPT = 75%.</w:t>
      </w:r>
    </w:p>
    <w:p w:rsidR="005B0683" w:rsidRPr="005B0683" w:rsidRDefault="005B0683" w:rsidP="005B0683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068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Цель:</w:t>
      </w:r>
      <w:r w:rsidRPr="005B06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Увеличение процента времени, затрачиваемого на проект, что свидетельствует о повышении эффективности работы команды.</w:t>
      </w:r>
    </w:p>
    <w:p w:rsidR="005B0683" w:rsidRPr="005B0683" w:rsidRDefault="005B0683" w:rsidP="005B068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5B068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2. Производительность труда (</w:t>
      </w:r>
      <w:proofErr w:type="spellStart"/>
      <w:r w:rsidRPr="005B068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Productivity</w:t>
      </w:r>
      <w:proofErr w:type="spellEnd"/>
      <w:r w:rsidRPr="005B068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)</w:t>
      </w:r>
    </w:p>
    <w:p w:rsidR="005B0683" w:rsidRPr="005B0683" w:rsidRDefault="005B0683" w:rsidP="005B0683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068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Описание:</w:t>
      </w:r>
      <w:r w:rsidRPr="005B06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Метрика измеряет, сколько строк кода (LOC) создается за единицу времени.</w:t>
      </w:r>
    </w:p>
    <w:p w:rsidR="005B0683" w:rsidRPr="005B0683" w:rsidRDefault="005B0683" w:rsidP="005B0683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068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Формула:</w:t>
      </w:r>
    </w:p>
    <w:p w:rsidR="005B0683" w:rsidRPr="005B0683" w:rsidRDefault="005B0683" w:rsidP="005B0683">
      <w:pPr>
        <w:spacing w:after="60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26C989E" wp14:editId="55F098E0">
            <wp:extent cx="4829175" cy="600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683" w:rsidRPr="005B0683" w:rsidRDefault="005B0683" w:rsidP="005B0683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068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 для игры-</w:t>
      </w:r>
      <w:proofErr w:type="spellStart"/>
      <w:r w:rsidRPr="005B068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платформера</w:t>
      </w:r>
      <w:proofErr w:type="spellEnd"/>
      <w:r w:rsidRPr="005B068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:rsidR="005B0683" w:rsidRPr="005B0683" w:rsidRDefault="005B0683" w:rsidP="005B0683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06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Если за неделю команда написала 1000 строк кода, затратив 40 человеко-часов, то </w:t>
      </w:r>
      <w:proofErr w:type="spellStart"/>
      <w:r w:rsidRPr="005B06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Productivity</w:t>
      </w:r>
      <w:proofErr w:type="spellEnd"/>
      <w:r w:rsidRPr="005B06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= 25 LOC/человеко-час.</w:t>
      </w:r>
    </w:p>
    <w:p w:rsidR="005B0683" w:rsidRPr="005B0683" w:rsidRDefault="005B0683" w:rsidP="005B0683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068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Цель:</w:t>
      </w:r>
      <w:r w:rsidRPr="005B06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Повышение производительности труда, что позволяет быстрее завершать задачи.</w:t>
      </w:r>
    </w:p>
    <w:p w:rsidR="005B0683" w:rsidRPr="005B0683" w:rsidRDefault="005B0683" w:rsidP="005B0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68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#404040" stroked="f"/>
        </w:pict>
      </w:r>
    </w:p>
    <w:p w:rsidR="005B0683" w:rsidRPr="005B0683" w:rsidRDefault="005B0683" w:rsidP="005B068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 w:rsidRPr="005B0683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Метрики для оценки качества программного продукта</w:t>
      </w:r>
    </w:p>
    <w:p w:rsidR="005B0683" w:rsidRPr="005B0683" w:rsidRDefault="005B0683" w:rsidP="005B068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5B068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1. Плотность ошибок в продукте (</w:t>
      </w:r>
      <w:proofErr w:type="spellStart"/>
      <w:r w:rsidRPr="005B068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In</w:t>
      </w:r>
      <w:proofErr w:type="spellEnd"/>
      <w:r w:rsidRPr="005B068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</w:t>
      </w:r>
      <w:proofErr w:type="spellStart"/>
      <w:r w:rsidRPr="005B068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Process</w:t>
      </w:r>
      <w:proofErr w:type="spellEnd"/>
      <w:r w:rsidRPr="005B068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</w:t>
      </w:r>
      <w:proofErr w:type="spellStart"/>
      <w:r w:rsidRPr="005B068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Faults</w:t>
      </w:r>
      <w:proofErr w:type="spellEnd"/>
      <w:r w:rsidRPr="005B068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, IPF)</w:t>
      </w:r>
    </w:p>
    <w:p w:rsidR="005B0683" w:rsidRPr="005B0683" w:rsidRDefault="005B0683" w:rsidP="005B0683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068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Описание:</w:t>
      </w:r>
      <w:r w:rsidRPr="005B06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Метрика измеряет количество ошибок, обнаруженных до выпуска релиза, на 1000 строк кода.</w:t>
      </w:r>
    </w:p>
    <w:p w:rsidR="005B0683" w:rsidRPr="005B0683" w:rsidRDefault="005B0683" w:rsidP="005B0683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068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Формула:</w:t>
      </w:r>
      <w:r w:rsidRPr="005B0683">
        <w:rPr>
          <w:noProof/>
          <w:lang w:eastAsia="ru-RU"/>
        </w:rPr>
        <w:t xml:space="preserve"> </w:t>
      </w:r>
    </w:p>
    <w:p w:rsidR="005B0683" w:rsidRPr="005B0683" w:rsidRDefault="005B0683" w:rsidP="005B0683">
      <w:pPr>
        <w:spacing w:after="60" w:line="240" w:lineRule="auto"/>
        <w:ind w:left="36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019FF2C" wp14:editId="405F1606">
            <wp:extent cx="5543550" cy="571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683" w:rsidRPr="005B0683" w:rsidRDefault="005B0683" w:rsidP="005B0683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068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 для игры-</w:t>
      </w:r>
      <w:proofErr w:type="spellStart"/>
      <w:r w:rsidRPr="005B068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платформера</w:t>
      </w:r>
      <w:proofErr w:type="spellEnd"/>
      <w:r w:rsidRPr="005B068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:rsidR="005B0683" w:rsidRPr="005B0683" w:rsidRDefault="005B0683" w:rsidP="005B0683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06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Если в игре обнаружено 50 ошибок до релиза, а общий объем кода составляет 10 000 строк, то IPF = 5 ошибок на 1000 строк кода.</w:t>
      </w:r>
    </w:p>
    <w:p w:rsidR="005B0683" w:rsidRPr="005B0683" w:rsidRDefault="005B0683" w:rsidP="005B0683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068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Цель:</w:t>
      </w:r>
      <w:r w:rsidRPr="005B06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Снижение плотности ошибок, что свидетельствует о повышении качества кода.</w:t>
      </w:r>
    </w:p>
    <w:p w:rsidR="005B0683" w:rsidRPr="005B0683" w:rsidRDefault="005B0683" w:rsidP="005B068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</w:pPr>
      <w:r w:rsidRPr="005B0683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>2. </w:t>
      </w:r>
      <w:r w:rsidRPr="005B068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Эффективность</w:t>
      </w:r>
      <w:r w:rsidRPr="005B0683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 xml:space="preserve"> </w:t>
      </w:r>
      <w:r w:rsidRPr="005B068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обнаружения</w:t>
      </w:r>
      <w:r w:rsidRPr="005B0683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 xml:space="preserve"> </w:t>
      </w:r>
      <w:r w:rsidRPr="005B068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ошибок</w:t>
      </w:r>
      <w:r w:rsidRPr="005B0683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 xml:space="preserve"> (Phase Containment Effectiveness, PCE)</w:t>
      </w:r>
    </w:p>
    <w:p w:rsidR="005B0683" w:rsidRPr="005B0683" w:rsidRDefault="005B0683" w:rsidP="005B0683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068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Описание:</w:t>
      </w:r>
      <w:r w:rsidRPr="005B06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Метрика измеряет, насколько эффективно ошибки обнаруживаются на ранних этапах разработки.</w:t>
      </w:r>
    </w:p>
    <w:p w:rsidR="005B0683" w:rsidRPr="005B0683" w:rsidRDefault="005B0683" w:rsidP="005B0683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068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Формула:</w:t>
      </w:r>
    </w:p>
    <w:p w:rsidR="005B0683" w:rsidRPr="005B0683" w:rsidRDefault="005B0683" w:rsidP="005B0683">
      <w:pPr>
        <w:spacing w:after="60" w:line="240" w:lineRule="auto"/>
        <w:ind w:left="36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1B0B61FE" wp14:editId="5ACD387E">
            <wp:extent cx="5819775" cy="561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683" w:rsidRPr="005B0683" w:rsidRDefault="005B0683" w:rsidP="005B0683">
      <w:pPr>
        <w:spacing w:after="60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068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 для игры-</w:t>
      </w:r>
      <w:proofErr w:type="spellStart"/>
      <w:r w:rsidRPr="005B068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платформера</w:t>
      </w:r>
      <w:proofErr w:type="spellEnd"/>
      <w:r w:rsidRPr="005B068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:rsidR="005B0683" w:rsidRPr="005B0683" w:rsidRDefault="005B0683" w:rsidP="005B0683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06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Если на этапе тестирования обнаружено 80 ошибок из 100, внесенных на этапе кодирования, то PCE = 80%.</w:t>
      </w:r>
    </w:p>
    <w:p w:rsidR="005B0683" w:rsidRPr="005B0683" w:rsidRDefault="005B0683" w:rsidP="005B0683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068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Цель:</w:t>
      </w:r>
      <w:r w:rsidRPr="005B06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Увеличение эффективности обнаружения ошибок на ранних этапах, что снижает затраты на их исправление.</w:t>
      </w:r>
    </w:p>
    <w:p w:rsidR="009A5FCC" w:rsidRDefault="009A5FCC"/>
    <w:sectPr w:rsidR="009A5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683" w:rsidRDefault="005B0683" w:rsidP="005B0683">
      <w:pPr>
        <w:spacing w:after="0" w:line="240" w:lineRule="auto"/>
      </w:pPr>
      <w:r>
        <w:separator/>
      </w:r>
    </w:p>
  </w:endnote>
  <w:endnote w:type="continuationSeparator" w:id="0">
    <w:p w:rsidR="005B0683" w:rsidRDefault="005B0683" w:rsidP="005B0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683" w:rsidRDefault="005B0683" w:rsidP="005B0683">
      <w:pPr>
        <w:spacing w:after="0" w:line="240" w:lineRule="auto"/>
      </w:pPr>
      <w:r>
        <w:separator/>
      </w:r>
    </w:p>
  </w:footnote>
  <w:footnote w:type="continuationSeparator" w:id="0">
    <w:p w:rsidR="005B0683" w:rsidRDefault="005B0683" w:rsidP="005B0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42654"/>
    <w:multiLevelType w:val="multilevel"/>
    <w:tmpl w:val="1C26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E338F"/>
    <w:multiLevelType w:val="multilevel"/>
    <w:tmpl w:val="76DA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0B6BF5"/>
    <w:multiLevelType w:val="multilevel"/>
    <w:tmpl w:val="A338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E01F6C"/>
    <w:multiLevelType w:val="multilevel"/>
    <w:tmpl w:val="6704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683"/>
    <w:rsid w:val="005B0683"/>
    <w:rsid w:val="006E44FC"/>
    <w:rsid w:val="009A5FCC"/>
    <w:rsid w:val="00E63A7E"/>
    <w:rsid w:val="00E8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75357D-F6DB-41B3-96B9-DD0C6950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B06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B06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B06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B068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5B0683"/>
    <w:rPr>
      <w:b/>
      <w:bCs/>
    </w:rPr>
  </w:style>
  <w:style w:type="paragraph" w:styleId="a4">
    <w:name w:val="Normal (Web)"/>
    <w:basedOn w:val="a"/>
    <w:uiPriority w:val="99"/>
    <w:semiHidden/>
    <w:unhideWhenUsed/>
    <w:rsid w:val="005B0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5B0683"/>
  </w:style>
  <w:style w:type="character" w:customStyle="1" w:styleId="mord">
    <w:name w:val="mord"/>
    <w:basedOn w:val="a0"/>
    <w:rsid w:val="005B0683"/>
  </w:style>
  <w:style w:type="character" w:customStyle="1" w:styleId="mrel">
    <w:name w:val="mrel"/>
    <w:basedOn w:val="a0"/>
    <w:rsid w:val="005B0683"/>
  </w:style>
  <w:style w:type="character" w:customStyle="1" w:styleId="delimsizing">
    <w:name w:val="delimsizing"/>
    <w:basedOn w:val="a0"/>
    <w:rsid w:val="005B0683"/>
  </w:style>
  <w:style w:type="character" w:customStyle="1" w:styleId="vlist-s">
    <w:name w:val="vlist-s"/>
    <w:basedOn w:val="a0"/>
    <w:rsid w:val="005B0683"/>
  </w:style>
  <w:style w:type="character" w:customStyle="1" w:styleId="mbin">
    <w:name w:val="mbin"/>
    <w:basedOn w:val="a0"/>
    <w:rsid w:val="005B0683"/>
  </w:style>
  <w:style w:type="paragraph" w:styleId="a5">
    <w:name w:val="header"/>
    <w:basedOn w:val="a"/>
    <w:link w:val="a6"/>
    <w:uiPriority w:val="99"/>
    <w:unhideWhenUsed/>
    <w:rsid w:val="005B06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B0683"/>
  </w:style>
  <w:style w:type="paragraph" w:styleId="a7">
    <w:name w:val="footer"/>
    <w:basedOn w:val="a"/>
    <w:link w:val="a8"/>
    <w:uiPriority w:val="99"/>
    <w:unhideWhenUsed/>
    <w:rsid w:val="005B06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B0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1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937C8FC4</Template>
  <TotalTime>4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VVSU</Company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Обитоцкий Сергей</dc:creator>
  <cp:keywords/>
  <dc:description/>
  <cp:lastModifiedBy>Обитоцкий Сергей</cp:lastModifiedBy>
  <cp:revision>1</cp:revision>
  <dcterms:created xsi:type="dcterms:W3CDTF">2025-03-17T00:30:00Z</dcterms:created>
  <dcterms:modified xsi:type="dcterms:W3CDTF">2025-03-17T00:34:00Z</dcterms:modified>
</cp:coreProperties>
</file>